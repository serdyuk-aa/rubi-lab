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F4" w:rsidRPr="0050583F" w:rsidRDefault="00BE0BF4" w:rsidP="00BE0BF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МИНИСТЕРСТВ</w:t>
      </w:r>
      <w:r w:rsidR="00EB7B08">
        <w:rPr>
          <w:rFonts w:ascii="Times New Roman" w:hAnsi="Times New Roman" w:cs="Times New Roman"/>
          <w:b/>
          <w:bCs/>
          <w:color w:val="000000"/>
          <w:szCs w:val="28"/>
        </w:rPr>
        <w:t>О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 xml:space="preserve"> НАУКИ И ВЫСШЕГО ОБРАЗОВАНИЯ РОССИИ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АВТОНОМНОЕ ОБРАЗОВАТЕЛЬНОЕ УЧРЕЖДЕНИЕ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«СЕВАСТОПОЛЬСКИЙ ГОСУДАРСТВЕННЫЙ УНИВЕРСИТЕТ»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(ФГАОУ ВО </w:t>
      </w:r>
      <w:proofErr w:type="spellStart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СевГУ</w:t>
      </w:r>
      <w:proofErr w:type="spellEnd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BE0BF4" w:rsidRPr="0050583F" w:rsidRDefault="00BE0BF4" w:rsidP="00EB7B08">
      <w:pPr>
        <w:jc w:val="right"/>
        <w:rPr>
          <w:rFonts w:ascii="Times New Roman" w:hAnsi="Times New Roman" w:cs="Times New Roman"/>
          <w:bCs/>
          <w:color w:val="000000"/>
        </w:rPr>
      </w:pPr>
      <w:r w:rsidRPr="0050583F">
        <w:rPr>
          <w:rFonts w:ascii="Times New Roman" w:hAnsi="Times New Roman" w:cs="Times New Roman"/>
          <w:bCs/>
          <w:color w:val="000000"/>
        </w:rPr>
        <w:t>Кафедра информационных технологий и компьютерных систем</w:t>
      </w:r>
    </w:p>
    <w:p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BE0BF4" w:rsidRPr="0050583F" w:rsidRDefault="00BE0BF4" w:rsidP="00BE0BF4">
      <w:pPr>
        <w:pStyle w:val="-"/>
        <w:jc w:val="center"/>
      </w:pPr>
    </w:p>
    <w:p w:rsidR="00BE0BF4" w:rsidRPr="0050583F" w:rsidRDefault="00BE0BF4" w:rsidP="00E11933">
      <w:pPr>
        <w:pStyle w:val="-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="003D2297">
        <w:rPr>
          <w:sz w:val="28"/>
          <w:szCs w:val="28"/>
        </w:rPr>
        <w:t>4</w:t>
      </w:r>
      <w:r w:rsidRPr="0050583F">
        <w:rPr>
          <w:sz w:val="28"/>
          <w:szCs w:val="28"/>
        </w:rPr>
        <w:br/>
        <w:t xml:space="preserve">дисциплина: </w:t>
      </w:r>
      <w:r w:rsidR="009F7633"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 w:rsidR="003D2297">
        <w:rPr>
          <w:sz w:val="28"/>
          <w:szCs w:val="28"/>
        </w:rPr>
        <w:t>Классы и модули</w:t>
      </w:r>
      <w:r w:rsidR="009F7633">
        <w:rPr>
          <w:sz w:val="28"/>
          <w:szCs w:val="28"/>
        </w:rPr>
        <w:t xml:space="preserve"> в </w:t>
      </w:r>
      <w:r w:rsidR="009F7633">
        <w:rPr>
          <w:sz w:val="28"/>
          <w:szCs w:val="28"/>
          <w:lang w:val="en-US"/>
        </w:rPr>
        <w:t>Ruby</w:t>
      </w:r>
      <w:r w:rsidRPr="0050583F">
        <w:rPr>
          <w:sz w:val="28"/>
          <w:szCs w:val="28"/>
        </w:rPr>
        <w:t>».</w:t>
      </w: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группы: ИВТ-</w:t>
      </w:r>
      <w:r w:rsidR="009F3EA2">
        <w:rPr>
          <w:rFonts w:ascii="Times New Roman" w:hAnsi="Times New Roman" w:cs="Times New Roman"/>
          <w:bCs/>
          <w:color w:val="000000"/>
          <w:sz w:val="28"/>
          <w:szCs w:val="28"/>
        </w:rPr>
        <w:t>17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-о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A07F2A">
        <w:rPr>
          <w:rFonts w:ascii="Times New Roman" w:hAnsi="Times New Roman" w:cs="Times New Roman"/>
          <w:bCs/>
          <w:color w:val="000000"/>
          <w:sz w:val="28"/>
          <w:szCs w:val="28"/>
        </w:rPr>
        <w:t>Сердюк А.А.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A07F2A">
        <w:rPr>
          <w:rFonts w:ascii="Times New Roman" w:hAnsi="Times New Roman" w:cs="Times New Roman"/>
          <w:bCs/>
          <w:color w:val="000000"/>
          <w:sz w:val="28"/>
          <w:szCs w:val="28"/>
        </w:rPr>
        <w:t>Конюхов А.Ю.</w:t>
      </w: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B1A44" w:rsidRPr="0050583F" w:rsidRDefault="00DB1A4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Севастополь, </w:t>
      </w:r>
    </w:p>
    <w:p w:rsidR="00BE0BF4" w:rsidRPr="00DB1A44" w:rsidRDefault="00BE0BF4" w:rsidP="00DB1A4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2020</w:t>
      </w:r>
    </w:p>
    <w:p w:rsidR="00B25100" w:rsidRPr="00EB7B08" w:rsidRDefault="00BE0BF4" w:rsidP="009C60B8">
      <w:pPr>
        <w:pStyle w:val="2"/>
        <w:spacing w:line="240" w:lineRule="auto"/>
        <w:jc w:val="left"/>
        <w:rPr>
          <w:szCs w:val="28"/>
        </w:rPr>
      </w:pPr>
      <w:r w:rsidRPr="00EB7B08">
        <w:rPr>
          <w:b/>
          <w:szCs w:val="28"/>
        </w:rPr>
        <w:lastRenderedPageBreak/>
        <w:t>Цель работы:</w:t>
      </w:r>
      <w:r w:rsidR="004342D2" w:rsidRPr="00EB7B08">
        <w:rPr>
          <w:b/>
          <w:szCs w:val="28"/>
        </w:rPr>
        <w:t xml:space="preserve"> </w:t>
      </w:r>
      <w:r w:rsidR="00D8096C" w:rsidRPr="00EB7B08">
        <w:rPr>
          <w:szCs w:val="28"/>
        </w:rPr>
        <w:t xml:space="preserve">ознакомиться с </w:t>
      </w:r>
      <w:r w:rsidR="00F0111C" w:rsidRPr="00EB7B08">
        <w:rPr>
          <w:szCs w:val="28"/>
        </w:rPr>
        <w:t xml:space="preserve">основами работы с </w:t>
      </w:r>
      <w:r w:rsidR="003D2297" w:rsidRPr="00EB7B08">
        <w:rPr>
          <w:szCs w:val="28"/>
        </w:rPr>
        <w:t>классами и модулями</w:t>
      </w:r>
      <w:r w:rsidR="00F0111C" w:rsidRPr="00EB7B08">
        <w:rPr>
          <w:szCs w:val="28"/>
        </w:rPr>
        <w:t xml:space="preserve"> в</w:t>
      </w:r>
      <w:r w:rsidR="000D1FA5" w:rsidRPr="00EB7B08">
        <w:rPr>
          <w:szCs w:val="28"/>
        </w:rPr>
        <w:t xml:space="preserve"> </w:t>
      </w:r>
      <w:r w:rsidR="009F7633" w:rsidRPr="00EB7B08">
        <w:rPr>
          <w:szCs w:val="28"/>
        </w:rPr>
        <w:t>язык</w:t>
      </w:r>
      <w:r w:rsidR="00F0111C" w:rsidRPr="00EB7B08">
        <w:rPr>
          <w:szCs w:val="28"/>
        </w:rPr>
        <w:t>е</w:t>
      </w:r>
      <w:r w:rsidR="009F7633" w:rsidRPr="00EB7B08">
        <w:rPr>
          <w:szCs w:val="28"/>
        </w:rPr>
        <w:t xml:space="preserve"> </w:t>
      </w:r>
      <w:r w:rsidR="009F7633" w:rsidRPr="00EB7B08">
        <w:rPr>
          <w:szCs w:val="28"/>
          <w:lang w:val="en-US"/>
        </w:rPr>
        <w:t>Ruby</w:t>
      </w:r>
      <w:r w:rsidR="00D8096C" w:rsidRPr="00EB7B08">
        <w:rPr>
          <w:szCs w:val="28"/>
        </w:rPr>
        <w:t>.</w:t>
      </w:r>
    </w:p>
    <w:p w:rsidR="00D8096C" w:rsidRPr="00EB7B08" w:rsidRDefault="00D8096C" w:rsidP="009C60B8">
      <w:pPr>
        <w:pStyle w:val="2"/>
        <w:spacing w:line="240" w:lineRule="auto"/>
        <w:jc w:val="left"/>
        <w:rPr>
          <w:szCs w:val="28"/>
        </w:rPr>
      </w:pPr>
    </w:p>
    <w:p w:rsidR="000D1FA5" w:rsidRPr="00EB7B08" w:rsidRDefault="004342D2" w:rsidP="000D1FA5">
      <w:pPr>
        <w:pStyle w:val="-"/>
        <w:rPr>
          <w:sz w:val="28"/>
          <w:szCs w:val="28"/>
        </w:rPr>
      </w:pPr>
      <w:r w:rsidRPr="00EB7B08">
        <w:rPr>
          <w:b/>
          <w:bCs/>
          <w:sz w:val="28"/>
          <w:szCs w:val="28"/>
        </w:rPr>
        <w:t xml:space="preserve"> </w:t>
      </w:r>
      <w:r w:rsidR="00BE0BF4" w:rsidRPr="00EB7B08">
        <w:rPr>
          <w:b/>
          <w:bCs/>
          <w:sz w:val="28"/>
          <w:szCs w:val="28"/>
        </w:rPr>
        <w:t>Постановка задачи</w:t>
      </w:r>
      <w:r w:rsidR="00D24E05" w:rsidRPr="00EB7B08">
        <w:rPr>
          <w:b/>
          <w:bCs/>
          <w:sz w:val="28"/>
          <w:szCs w:val="28"/>
        </w:rPr>
        <w:t>.</w:t>
      </w:r>
      <w:r w:rsidR="007C1B07" w:rsidRPr="00EB7B08">
        <w:rPr>
          <w:b/>
          <w:bCs/>
          <w:sz w:val="28"/>
          <w:szCs w:val="28"/>
        </w:rPr>
        <w:t xml:space="preserve"> </w:t>
      </w:r>
      <w:r w:rsidR="00671D35" w:rsidRPr="00EB7B08">
        <w:rPr>
          <w:b/>
          <w:bCs/>
          <w:sz w:val="28"/>
          <w:szCs w:val="28"/>
        </w:rPr>
        <w:t xml:space="preserve"> </w:t>
      </w:r>
      <w:r w:rsidR="000D1FA5" w:rsidRPr="00EB7B08">
        <w:rPr>
          <w:sz w:val="28"/>
          <w:szCs w:val="28"/>
        </w:rPr>
        <w:t xml:space="preserve">Написать </w:t>
      </w:r>
      <w:r w:rsidR="00F0111C" w:rsidRPr="00EB7B08">
        <w:rPr>
          <w:sz w:val="28"/>
          <w:szCs w:val="28"/>
        </w:rPr>
        <w:t xml:space="preserve">два </w:t>
      </w:r>
      <w:r w:rsidR="000D1FA5" w:rsidRPr="00EB7B08">
        <w:rPr>
          <w:sz w:val="28"/>
          <w:szCs w:val="28"/>
        </w:rPr>
        <w:t>скрипт</w:t>
      </w:r>
      <w:r w:rsidR="00F0111C" w:rsidRPr="00EB7B08">
        <w:rPr>
          <w:sz w:val="28"/>
          <w:szCs w:val="28"/>
        </w:rPr>
        <w:t>а:</w:t>
      </w:r>
    </w:p>
    <w:p w:rsidR="003D2297" w:rsidRPr="00EB7B08" w:rsidRDefault="003D2297" w:rsidP="003D2297">
      <w:pPr>
        <w:pStyle w:val="-"/>
        <w:numPr>
          <w:ilvl w:val="0"/>
          <w:numId w:val="9"/>
        </w:numPr>
        <w:rPr>
          <w:sz w:val="28"/>
          <w:szCs w:val="28"/>
        </w:rPr>
      </w:pPr>
      <w:r w:rsidRPr="00EB7B08">
        <w:rPr>
          <w:sz w:val="28"/>
          <w:szCs w:val="28"/>
        </w:rPr>
        <w:t xml:space="preserve">Переписать банкомат из ЛЗ #3 на работу с классами. Класс должен называться - </w:t>
      </w:r>
      <w:proofErr w:type="spellStart"/>
      <w:r w:rsidRPr="00EB7B08">
        <w:rPr>
          <w:sz w:val="28"/>
          <w:szCs w:val="28"/>
        </w:rPr>
        <w:t>CashMachine</w:t>
      </w:r>
      <w:proofErr w:type="spellEnd"/>
      <w:r w:rsidRPr="00EB7B08">
        <w:rPr>
          <w:sz w:val="28"/>
          <w:szCs w:val="28"/>
        </w:rPr>
        <w:t xml:space="preserve">. Программа должна запускаться с помощью метода класса </w:t>
      </w:r>
      <w:proofErr w:type="spellStart"/>
      <w:r w:rsidRPr="00EB7B08">
        <w:rPr>
          <w:sz w:val="28"/>
          <w:szCs w:val="28"/>
        </w:rPr>
        <w:t>init</w:t>
      </w:r>
      <w:proofErr w:type="spellEnd"/>
      <w:r w:rsidRPr="00EB7B08">
        <w:rPr>
          <w:sz w:val="28"/>
          <w:szCs w:val="28"/>
        </w:rPr>
        <w:t>, создавать экземпляр класса</w:t>
      </w:r>
    </w:p>
    <w:p w:rsidR="003D2297" w:rsidRPr="00EB7B08" w:rsidRDefault="003D2297" w:rsidP="003D2297">
      <w:pPr>
        <w:pStyle w:val="-"/>
        <w:numPr>
          <w:ilvl w:val="0"/>
          <w:numId w:val="9"/>
        </w:numPr>
        <w:rPr>
          <w:sz w:val="28"/>
          <w:szCs w:val="28"/>
        </w:rPr>
      </w:pPr>
      <w:r w:rsidRPr="00EB7B08">
        <w:rPr>
          <w:sz w:val="28"/>
          <w:szCs w:val="28"/>
        </w:rPr>
        <w:t>Пользователь запускает программу и отвечает на вопрос, с каким ресурсом он хочет взаимодействовать. После чего он может передать тип запроса GET/POST/PUT/DELETE</w:t>
      </w:r>
    </w:p>
    <w:p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 - GET </w:t>
      </w:r>
      <w:proofErr w:type="spellStart"/>
      <w:r w:rsidRPr="00EB7B08">
        <w:rPr>
          <w:sz w:val="28"/>
          <w:szCs w:val="28"/>
        </w:rPr>
        <w:t>index</w:t>
      </w:r>
      <w:proofErr w:type="spellEnd"/>
      <w:r w:rsidRPr="00EB7B08">
        <w:rPr>
          <w:sz w:val="28"/>
          <w:szCs w:val="28"/>
        </w:rPr>
        <w:t xml:space="preserve"> - должен возвращать все посты из памяти и их индекс в массиве (прим. </w:t>
      </w:r>
    </w:p>
    <w:p w:rsidR="003D2297" w:rsidRPr="00EB7B08" w:rsidRDefault="003D2297" w:rsidP="003D2297">
      <w:pPr>
        <w:pStyle w:val="-"/>
        <w:ind w:left="2124" w:firstLine="0"/>
        <w:rPr>
          <w:sz w:val="28"/>
          <w:szCs w:val="28"/>
          <w:lang w:val="en-US"/>
        </w:rPr>
      </w:pPr>
      <w:r w:rsidRPr="00EB7B08">
        <w:rPr>
          <w:sz w:val="28"/>
          <w:szCs w:val="28"/>
          <w:lang w:val="en-US"/>
        </w:rPr>
        <w:t>Hello World \n 1. Hello (again))</w:t>
      </w:r>
    </w:p>
    <w:p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  <w:lang w:val="en-US"/>
        </w:rPr>
        <w:t xml:space="preserve"> </w:t>
      </w:r>
      <w:r w:rsidRPr="00EB7B08">
        <w:rPr>
          <w:sz w:val="28"/>
          <w:szCs w:val="28"/>
        </w:rPr>
        <w:t xml:space="preserve">- GET </w:t>
      </w:r>
      <w:proofErr w:type="spellStart"/>
      <w:r w:rsidRPr="00EB7B08">
        <w:rPr>
          <w:sz w:val="28"/>
          <w:szCs w:val="28"/>
        </w:rPr>
        <w:t>show</w:t>
      </w:r>
      <w:proofErr w:type="spellEnd"/>
      <w:r w:rsidRPr="00EB7B08">
        <w:rPr>
          <w:sz w:val="28"/>
          <w:szCs w:val="28"/>
        </w:rPr>
        <w:t xml:space="preserve"> - должен запрашивать идентификатор поста и показывать пост по</w:t>
      </w:r>
    </w:p>
    <w:p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переданному идентификатору (как в </w:t>
      </w:r>
      <w:proofErr w:type="spellStart"/>
      <w:r w:rsidRPr="00EB7B08">
        <w:rPr>
          <w:sz w:val="28"/>
          <w:szCs w:val="28"/>
        </w:rPr>
        <w:t>index</w:t>
      </w:r>
      <w:proofErr w:type="spellEnd"/>
      <w:r w:rsidRPr="00EB7B08">
        <w:rPr>
          <w:sz w:val="28"/>
          <w:szCs w:val="28"/>
        </w:rPr>
        <w:t xml:space="preserve"> только 1 пост)</w:t>
      </w:r>
    </w:p>
    <w:p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 - POST </w:t>
      </w:r>
      <w:proofErr w:type="spellStart"/>
      <w:r w:rsidRPr="00EB7B08">
        <w:rPr>
          <w:sz w:val="28"/>
          <w:szCs w:val="28"/>
        </w:rPr>
        <w:t>create</w:t>
      </w:r>
      <w:proofErr w:type="spellEnd"/>
      <w:r w:rsidRPr="00EB7B08">
        <w:rPr>
          <w:sz w:val="28"/>
          <w:szCs w:val="28"/>
        </w:rPr>
        <w:t xml:space="preserve"> - должен запрашивать текст поста, добавлять его в массив постов и</w:t>
      </w:r>
    </w:p>
    <w:p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>возвращать в ответ идентификатор поста и сам пост</w:t>
      </w:r>
    </w:p>
    <w:p w:rsidR="003D2297" w:rsidRPr="00EB7B08" w:rsidRDefault="003D2297" w:rsidP="003D2297">
      <w:pPr>
        <w:pStyle w:val="-"/>
        <w:ind w:left="2124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 - PUT </w:t>
      </w:r>
      <w:proofErr w:type="spellStart"/>
      <w:r w:rsidRPr="00EB7B08">
        <w:rPr>
          <w:sz w:val="28"/>
          <w:szCs w:val="28"/>
        </w:rPr>
        <w:t>update</w:t>
      </w:r>
      <w:proofErr w:type="spellEnd"/>
      <w:r w:rsidRPr="00EB7B08">
        <w:rPr>
          <w:sz w:val="28"/>
          <w:szCs w:val="28"/>
        </w:rPr>
        <w:t xml:space="preserve"> - должен запрашивать идентификатор поста, потом новый текст поста и заменить его. В результате выводить пост (как в </w:t>
      </w:r>
      <w:proofErr w:type="spellStart"/>
      <w:r w:rsidRPr="00EB7B08">
        <w:rPr>
          <w:sz w:val="28"/>
          <w:szCs w:val="28"/>
        </w:rPr>
        <w:t>продакшене</w:t>
      </w:r>
      <w:proofErr w:type="spellEnd"/>
      <w:r w:rsidRPr="00EB7B08">
        <w:rPr>
          <w:sz w:val="28"/>
          <w:szCs w:val="28"/>
        </w:rPr>
        <w:t xml:space="preserve"> </w:t>
      </w:r>
      <w:proofErr w:type="spellStart"/>
      <w:r w:rsidRPr="00EB7B08">
        <w:rPr>
          <w:sz w:val="28"/>
          <w:szCs w:val="28"/>
        </w:rPr>
        <w:t>index</w:t>
      </w:r>
      <w:proofErr w:type="spellEnd"/>
      <w:r w:rsidRPr="00EB7B08">
        <w:rPr>
          <w:sz w:val="28"/>
          <w:szCs w:val="28"/>
        </w:rPr>
        <w:t>)</w:t>
      </w:r>
    </w:p>
    <w:p w:rsidR="003D2297" w:rsidRPr="00EB7B08" w:rsidRDefault="003D2297" w:rsidP="003D2297">
      <w:pPr>
        <w:pStyle w:val="-"/>
        <w:ind w:left="2127" w:firstLine="0"/>
        <w:rPr>
          <w:sz w:val="28"/>
          <w:szCs w:val="28"/>
        </w:rPr>
      </w:pPr>
      <w:r w:rsidRPr="00EB7B08">
        <w:rPr>
          <w:sz w:val="28"/>
          <w:szCs w:val="28"/>
        </w:rPr>
        <w:t xml:space="preserve"> - DELETE </w:t>
      </w:r>
      <w:proofErr w:type="spellStart"/>
      <w:r w:rsidRPr="00EB7B08">
        <w:rPr>
          <w:sz w:val="28"/>
          <w:szCs w:val="28"/>
        </w:rPr>
        <w:t>destroy</w:t>
      </w:r>
      <w:proofErr w:type="spellEnd"/>
      <w:r w:rsidRPr="00EB7B08">
        <w:rPr>
          <w:sz w:val="28"/>
          <w:szCs w:val="28"/>
        </w:rPr>
        <w:t xml:space="preserve"> - должен запрашивать идентификатор поста, затем удалять его из массива постов</w:t>
      </w:r>
    </w:p>
    <w:p w:rsidR="003D2297" w:rsidRPr="00EB7B08" w:rsidRDefault="003D2297" w:rsidP="003D2297">
      <w:pPr>
        <w:pStyle w:val="-"/>
        <w:rPr>
          <w:sz w:val="28"/>
          <w:szCs w:val="28"/>
        </w:rPr>
      </w:pPr>
      <w:r w:rsidRPr="00EB7B08">
        <w:rPr>
          <w:sz w:val="28"/>
          <w:szCs w:val="28"/>
        </w:rPr>
        <w:tab/>
      </w:r>
      <w:r w:rsidRPr="00EB7B08">
        <w:rPr>
          <w:sz w:val="28"/>
          <w:szCs w:val="28"/>
        </w:rPr>
        <w:tab/>
        <w:t xml:space="preserve">- Нужно реализовать логику для </w:t>
      </w:r>
      <w:proofErr w:type="spellStart"/>
      <w:r w:rsidRPr="00EB7B08">
        <w:rPr>
          <w:sz w:val="28"/>
          <w:szCs w:val="28"/>
        </w:rPr>
        <w:t>PostsController</w:t>
      </w:r>
      <w:proofErr w:type="spellEnd"/>
    </w:p>
    <w:p w:rsidR="003D2297" w:rsidRPr="00EB7B08" w:rsidRDefault="003D2297" w:rsidP="003D2297">
      <w:pPr>
        <w:pStyle w:val="-"/>
        <w:rPr>
          <w:sz w:val="28"/>
          <w:szCs w:val="28"/>
        </w:rPr>
      </w:pPr>
      <w:r w:rsidRPr="00EB7B08">
        <w:rPr>
          <w:sz w:val="28"/>
          <w:szCs w:val="28"/>
        </w:rPr>
        <w:t xml:space="preserve">- Добавить </w:t>
      </w:r>
      <w:proofErr w:type="spellStart"/>
      <w:r w:rsidRPr="00EB7B08">
        <w:rPr>
          <w:sz w:val="28"/>
          <w:szCs w:val="28"/>
        </w:rPr>
        <w:t>CommentsController</w:t>
      </w:r>
      <w:proofErr w:type="spellEnd"/>
      <w:r w:rsidRPr="00EB7B08">
        <w:rPr>
          <w:sz w:val="28"/>
          <w:szCs w:val="28"/>
        </w:rPr>
        <w:t xml:space="preserve"> самостоятельно</w:t>
      </w:r>
    </w:p>
    <w:p w:rsidR="00CA4F64" w:rsidRDefault="00CA4F64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:rsidR="0051575F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:rsidR="0051575F" w:rsidRPr="00EB7B08" w:rsidRDefault="0051575F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:rsidR="00A664C0" w:rsidRPr="00EB7B08" w:rsidRDefault="009F7633" w:rsidP="009F7633">
      <w:pPr>
        <w:pStyle w:val="-"/>
        <w:ind w:firstLine="0"/>
        <w:jc w:val="center"/>
        <w:rPr>
          <w:b/>
          <w:bCs/>
          <w:sz w:val="28"/>
          <w:szCs w:val="28"/>
        </w:rPr>
      </w:pPr>
      <w:r w:rsidRPr="00EB7B08">
        <w:rPr>
          <w:b/>
          <w:bCs/>
          <w:sz w:val="28"/>
          <w:szCs w:val="28"/>
        </w:rPr>
        <w:lastRenderedPageBreak/>
        <w:t>Результат выполнения:</w:t>
      </w:r>
    </w:p>
    <w:p w:rsidR="00BB6A81" w:rsidRPr="00EB7B08" w:rsidRDefault="0051575F" w:rsidP="00BB6A8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57440" cy="6486525"/>
            <wp:effectExtent l="0" t="0" r="635" b="0"/>
            <wp:docPr id="5" name="Рисунок 5" descr="https://media.discordapp.net/attachments/329171957235056641/785437916561801226/unknown.png?width=1067&amp;height=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329171957235056641/785437916561801226/unknown.png?width=1067&amp;height=56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1511" r="70172" b="3795"/>
                    <a:stretch/>
                  </pic:blipFill>
                  <pic:spPr bwMode="auto">
                    <a:xfrm>
                      <a:off x="0" y="0"/>
                      <a:ext cx="4863844" cy="649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32602" w:rsidRPr="00EB7B08" w:rsidRDefault="00BB6A81" w:rsidP="00BB6A81">
      <w:pPr>
        <w:pStyle w:val="-"/>
        <w:rPr>
          <w:sz w:val="28"/>
          <w:szCs w:val="28"/>
        </w:rPr>
      </w:pPr>
      <w:r w:rsidRPr="00EB7B08">
        <w:rPr>
          <w:sz w:val="28"/>
          <w:szCs w:val="28"/>
        </w:rPr>
        <w:t xml:space="preserve">Рисунок </w:t>
      </w:r>
      <w:r w:rsidR="006B5102" w:rsidRPr="00EB7B08">
        <w:rPr>
          <w:sz w:val="28"/>
          <w:szCs w:val="28"/>
        </w:rPr>
        <w:fldChar w:fldCharType="begin"/>
      </w:r>
      <w:r w:rsidR="0051575F" w:rsidRPr="00EB7B08">
        <w:rPr>
          <w:sz w:val="28"/>
          <w:szCs w:val="28"/>
        </w:rPr>
        <w:instrText xml:space="preserve"> SEQ Рисунок \* ARABIC </w:instrText>
      </w:r>
      <w:r w:rsidR="006B5102" w:rsidRPr="00EB7B08">
        <w:rPr>
          <w:sz w:val="28"/>
          <w:szCs w:val="28"/>
        </w:rPr>
        <w:fldChar w:fldCharType="separate"/>
      </w:r>
      <w:r w:rsidR="00893041" w:rsidRPr="00EB7B08">
        <w:rPr>
          <w:noProof/>
          <w:sz w:val="28"/>
          <w:szCs w:val="28"/>
        </w:rPr>
        <w:t>1</w:t>
      </w:r>
      <w:r w:rsidR="006B5102" w:rsidRPr="00EB7B08">
        <w:rPr>
          <w:noProof/>
          <w:sz w:val="28"/>
          <w:szCs w:val="28"/>
        </w:rPr>
        <w:fldChar w:fldCharType="end"/>
      </w:r>
      <w:r w:rsidRPr="00EB7B08">
        <w:rPr>
          <w:sz w:val="28"/>
          <w:szCs w:val="28"/>
        </w:rPr>
        <w:t xml:space="preserve"> - Результат работы первого скрипта. Скрипт работает корректно.</w:t>
      </w:r>
    </w:p>
    <w:p w:rsidR="00BB6A81" w:rsidRPr="00EB7B08" w:rsidRDefault="00BB6A81" w:rsidP="00BB6A81">
      <w:pPr>
        <w:keepNext/>
        <w:rPr>
          <w:rFonts w:ascii="Times New Roman" w:hAnsi="Times New Roman" w:cs="Times New Roman"/>
          <w:sz w:val="28"/>
          <w:szCs w:val="28"/>
        </w:rPr>
      </w:pPr>
    </w:p>
    <w:p w:rsidR="00467A11" w:rsidRPr="00EB7B08" w:rsidRDefault="0051575F" w:rsidP="00BB6A8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6238" cy="2790190"/>
            <wp:effectExtent l="0" t="0" r="0" b="0"/>
            <wp:docPr id="6" name="Рисунок 6" descr="https://media.discordapp.net/attachments/329171957235056641/785439420714582036/unknown.png?width=1067&amp;height=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329171957235056641/785439420714582036/unknown.png?width=1067&amp;height=56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689" t="38256" r="36972" b="9178"/>
                    <a:stretch/>
                  </pic:blipFill>
                  <pic:spPr bwMode="auto">
                    <a:xfrm>
                      <a:off x="0" y="0"/>
                      <a:ext cx="5919401" cy="279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B6A81" w:rsidRPr="00EB7B08" w:rsidRDefault="00BB6A81" w:rsidP="00BB6A81">
      <w:pPr>
        <w:pStyle w:val="-"/>
        <w:rPr>
          <w:sz w:val="28"/>
          <w:szCs w:val="28"/>
        </w:rPr>
      </w:pPr>
      <w:r w:rsidRPr="00EB7B08">
        <w:rPr>
          <w:sz w:val="28"/>
          <w:szCs w:val="28"/>
        </w:rPr>
        <w:t xml:space="preserve">Рисунок </w:t>
      </w:r>
      <w:r w:rsidR="006B5102" w:rsidRPr="00EB7B08">
        <w:rPr>
          <w:sz w:val="28"/>
          <w:szCs w:val="28"/>
        </w:rPr>
        <w:fldChar w:fldCharType="begin"/>
      </w:r>
      <w:r w:rsidR="0051575F" w:rsidRPr="00EB7B08">
        <w:rPr>
          <w:sz w:val="28"/>
          <w:szCs w:val="28"/>
        </w:rPr>
        <w:instrText xml:space="preserve"> SEQ Рисунок \* ARABIC </w:instrText>
      </w:r>
      <w:r w:rsidR="006B5102" w:rsidRPr="00EB7B08">
        <w:rPr>
          <w:sz w:val="28"/>
          <w:szCs w:val="28"/>
        </w:rPr>
        <w:fldChar w:fldCharType="separate"/>
      </w:r>
      <w:r w:rsidR="00893041" w:rsidRPr="00EB7B08">
        <w:rPr>
          <w:noProof/>
          <w:sz w:val="28"/>
          <w:szCs w:val="28"/>
        </w:rPr>
        <w:t>2</w:t>
      </w:r>
      <w:r w:rsidR="006B5102" w:rsidRPr="00EB7B08">
        <w:rPr>
          <w:noProof/>
          <w:sz w:val="28"/>
          <w:szCs w:val="28"/>
        </w:rPr>
        <w:fldChar w:fldCharType="end"/>
      </w:r>
      <w:r w:rsidRPr="00EB7B08">
        <w:rPr>
          <w:sz w:val="28"/>
          <w:szCs w:val="28"/>
        </w:rPr>
        <w:t xml:space="preserve"> - Результат работы второго скрипта. Скрипт работает корректно.</w:t>
      </w:r>
    </w:p>
    <w:p w:rsidR="0051575F" w:rsidRDefault="0051575F" w:rsidP="0051575F">
      <w:pPr>
        <w:pStyle w:val="-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:rsidR="00D43855" w:rsidRDefault="00D43855" w:rsidP="00D43855">
      <w:pPr>
        <w:pStyle w:val="-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L4(</w:t>
      </w:r>
      <w:proofErr w:type="gramEnd"/>
      <w:r>
        <w:rPr>
          <w:b/>
          <w:bCs/>
          <w:sz w:val="28"/>
          <w:szCs w:val="28"/>
          <w:lang w:val="en-US"/>
        </w:rPr>
        <w:t>1).rd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6634"/>
      </w:tblGrid>
      <w:tr w:rsidR="00D43855" w:rsidRPr="00D43855" w:rsidTr="00D438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bookmarkStart w:id="0" w:name="_GoBack" w:colFirst="0" w:colLast="1"/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CashMachine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#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attr_accessor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#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initilalize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#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#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self.init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if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File.size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("balance.txt")&gt;0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balance=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File.read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("balance.txt").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to_i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puts"Please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enter a symbol for choosing operation"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"D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depozit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"W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withdraw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"B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"Q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quit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$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operatorF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gets.chomp.to_s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case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operatorF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"D"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"Enter a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summ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for adding to balance:"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depozit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gets.chomp.to_i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depozit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&gt;0  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balance=balance+depozit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else puts "you have entered wrong count" 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"balance is now:" +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"W"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"Enter a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coun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for adding from balance:"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withdraw=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gets.chomp.to_i</w:t>
            </w:r>
            <w:proofErr w:type="spellEnd"/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if withdraw&gt;0 and withdraw&lt;balance  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balance=balance-withdraw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else puts "balance cannot be below 0" 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"balance is now:" +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"B"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"balance is now:" +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"Q"</w:t>
            </w:r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File.write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("balance.txt", balance)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D43855" w:rsidRPr="00A07F2A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        puts "you have entered unknown symbol"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while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operatorF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D43855" w:rsidRPr="00D43855" w:rsidRDefault="00D43855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CashMachine2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CashMachine.new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();</w:t>
            </w:r>
          </w:p>
        </w:tc>
      </w:tr>
      <w:tr w:rsidR="00D43855" w:rsidRPr="00D43855" w:rsidTr="00D438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3855" w:rsidRPr="00D43855" w:rsidRDefault="00D43855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CashMachine.init</w:t>
            </w:r>
            <w:proofErr w:type="spellEnd"/>
          </w:p>
        </w:tc>
      </w:tr>
      <w:bookmarkEnd w:id="0"/>
    </w:tbl>
    <w:p w:rsidR="00D43855" w:rsidRDefault="00D43855" w:rsidP="0051575F">
      <w:pPr>
        <w:pStyle w:val="-"/>
        <w:rPr>
          <w:b/>
          <w:bCs/>
          <w:sz w:val="28"/>
          <w:szCs w:val="28"/>
          <w:lang w:val="en-US"/>
        </w:rPr>
      </w:pPr>
    </w:p>
    <w:p w:rsidR="00D43855" w:rsidRDefault="00D43855" w:rsidP="00D43855">
      <w:pPr>
        <w:pStyle w:val="-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L4(2).</w:t>
      </w:r>
      <w:proofErr w:type="spellStart"/>
      <w:r>
        <w:rPr>
          <w:b/>
          <w:bCs/>
          <w:sz w:val="28"/>
          <w:szCs w:val="28"/>
          <w:lang w:val="en-US"/>
        </w:rPr>
        <w:t>rb</w:t>
      </w:r>
      <w:proofErr w:type="spellEnd"/>
    </w:p>
    <w:p w:rsidR="0051575F" w:rsidRPr="0051575F" w:rsidRDefault="0051575F" w:rsidP="0051575F">
      <w:pPr>
        <w:pStyle w:val="-"/>
        <w:rPr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563"/>
      </w:tblGrid>
      <w:tr w:rsidR="0051575F" w:rsidRPr="00D43855" w:rsidTr="005157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module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connection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routes.nil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?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"No route matches for #{self}"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print 'Choose verb to interact with resources (GET/POST/PUT/DELETE) / q to exit: 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verb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gets.chomp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verb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'q'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nil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verb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'GET'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print 'Choose action (index/show) / q to exit: 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gets.chomp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'q'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action.nil? ? routes[verb].call : routes[verb][action].call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PostsController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extend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initialize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[]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index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posts.empty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? 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No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found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posts.each.with_index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{ |value, key| 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"index: #{key} value: #{value}"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print 'enter post id: ' 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if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posts.size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&amp;&amp; 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&gt;= 0)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puts "Post with id #{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}\n#{@posts[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]}"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-1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"Error! Post with id #{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} not found\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nTry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again or -1 for exit" 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create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"create\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nEnter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your post:"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p_text.size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&gt; 1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posts.push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"You not input a comment!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Try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again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update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update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i_data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nil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'Enter your post:'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i_data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!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i_data.empty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?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puts "You not input comment!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Try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again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@posts[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i_data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self.index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destroy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destroy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print 'input post id or -1 for exit: '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-1 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if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posts.size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posts.delete_at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else puts "This post not exist\n Enter equal post id or -1"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CommentsController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extend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initialize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{} # Ключом будет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от поста, а массив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комментов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- собственно коммы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index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comments.empty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? 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not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found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comments.each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{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|key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value|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puts "post id: #{key}\n"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value.each.with_index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{|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vl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|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  puts "id comment: #{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} comment text: #{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vl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}"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</w:t>
            </w: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if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comments.key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?(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@comments[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each.with_index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{|value, id|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    puts "comment id: #{id} comment text: #{value}"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}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else puts "No comments found"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create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input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: 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comments.store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, 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update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Input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:"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if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comments.key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?(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@comments[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].push(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else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comments.store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, 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comment_text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self.index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destroy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print 'Input post id: '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gets.to_i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comments.delete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id_post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initialize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{}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init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PostsController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,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posts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CommentsController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,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comments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loop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print 'Choose resource you want to interact (1 - Posts, 2 - Comments, q - Exit): 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choise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gets.chomp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PostsController.connection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(@routes['posts']) if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choise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== '1'</w:t>
            </w:r>
          </w:p>
        </w:tc>
      </w:tr>
      <w:tr w:rsidR="0051575F" w:rsidRPr="00A07F2A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CommentsController.connection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(@routes['comments']) if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choise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== '2'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choise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== 'q'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Good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bye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!'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def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resources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klass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keyword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klass.new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@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[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keyword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] = {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'GET' =&gt; {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index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),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 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show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},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'POST'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create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),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'PUT'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update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),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  'DELETE' =&gt;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controller.method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(: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destroy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)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  <w:p w:rsidR="0051575F" w:rsidRPr="00D43855" w:rsidRDefault="0051575F" w:rsidP="00D438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load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router.rb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hello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'</w:t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</w:t>
            </w:r>
            <w:proofErr w:type="spellEnd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Router.new</w:t>
            </w:r>
            <w:proofErr w:type="spellEnd"/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</w:p>
        </w:tc>
      </w:tr>
      <w:tr w:rsidR="0051575F" w:rsidRPr="00D43855" w:rsidTr="005157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75F" w:rsidRPr="00D43855" w:rsidRDefault="0051575F" w:rsidP="00D43855">
            <w:pPr>
              <w:spacing w:after="0" w:line="240" w:lineRule="auto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</w:pPr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ab/>
            </w:r>
            <w:proofErr w:type="spellStart"/>
            <w:r w:rsidRPr="00D4385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ru-RU"/>
              </w:rPr>
              <w:t>router.init</w:t>
            </w:r>
            <w:proofErr w:type="spellEnd"/>
          </w:p>
        </w:tc>
      </w:tr>
    </w:tbl>
    <w:p w:rsidR="0051575F" w:rsidRDefault="0051575F" w:rsidP="0051575F">
      <w:pPr>
        <w:pStyle w:val="-"/>
        <w:rPr>
          <w:b/>
          <w:bCs/>
          <w:sz w:val="28"/>
          <w:szCs w:val="28"/>
        </w:rPr>
      </w:pPr>
    </w:p>
    <w:p w:rsidR="0051575F" w:rsidRPr="0051575F" w:rsidRDefault="0051575F" w:rsidP="00BB6A81">
      <w:pPr>
        <w:pStyle w:val="-"/>
        <w:rPr>
          <w:b/>
          <w:bCs/>
          <w:sz w:val="28"/>
          <w:szCs w:val="28"/>
          <w:lang w:val="en-US"/>
        </w:rPr>
      </w:pPr>
    </w:p>
    <w:p w:rsidR="00732602" w:rsidRPr="00EB7B08" w:rsidRDefault="00732602" w:rsidP="00BB6A81">
      <w:pPr>
        <w:pStyle w:val="-"/>
        <w:rPr>
          <w:sz w:val="28"/>
          <w:szCs w:val="28"/>
        </w:rPr>
      </w:pPr>
      <w:r w:rsidRPr="00EB7B08">
        <w:rPr>
          <w:b/>
          <w:bCs/>
          <w:sz w:val="28"/>
          <w:szCs w:val="28"/>
        </w:rPr>
        <w:t>Вывод:</w:t>
      </w:r>
      <w:r w:rsidR="0051575F">
        <w:rPr>
          <w:b/>
          <w:bCs/>
          <w:sz w:val="28"/>
          <w:szCs w:val="28"/>
        </w:rPr>
        <w:t xml:space="preserve"> </w:t>
      </w:r>
      <w:r w:rsidR="0051575F" w:rsidRPr="0051575F">
        <w:rPr>
          <w:bCs/>
          <w:sz w:val="28"/>
          <w:szCs w:val="28"/>
        </w:rPr>
        <w:t>В ходе проведения работы, было проведено ознакомление с</w:t>
      </w:r>
      <w:r w:rsidR="00BB6A81" w:rsidRPr="00EB7B08">
        <w:rPr>
          <w:sz w:val="28"/>
          <w:szCs w:val="28"/>
        </w:rPr>
        <w:t xml:space="preserve"> базовыми возможностями </w:t>
      </w:r>
      <w:r w:rsidR="00FC4CF0" w:rsidRPr="00EB7B08">
        <w:rPr>
          <w:sz w:val="28"/>
          <w:szCs w:val="28"/>
        </w:rPr>
        <w:t xml:space="preserve">языка </w:t>
      </w:r>
      <w:r w:rsidR="00FC4CF0" w:rsidRPr="00EB7B08">
        <w:rPr>
          <w:sz w:val="28"/>
          <w:szCs w:val="28"/>
          <w:lang w:val="en-US"/>
        </w:rPr>
        <w:t>Ruby</w:t>
      </w:r>
      <w:r w:rsidR="00BB6A81" w:rsidRPr="00EB7B08">
        <w:rPr>
          <w:sz w:val="28"/>
          <w:szCs w:val="28"/>
        </w:rPr>
        <w:t xml:space="preserve"> по работе с </w:t>
      </w:r>
      <w:r w:rsidR="00467A11" w:rsidRPr="00EB7B08">
        <w:rPr>
          <w:sz w:val="28"/>
          <w:szCs w:val="28"/>
        </w:rPr>
        <w:t>классами и модулями</w:t>
      </w:r>
      <w:r w:rsidRPr="00EB7B08">
        <w:rPr>
          <w:sz w:val="28"/>
          <w:szCs w:val="28"/>
        </w:rPr>
        <w:t>.</w:t>
      </w:r>
    </w:p>
    <w:sectPr w:rsidR="00732602" w:rsidRPr="00EB7B08" w:rsidSect="00BE0BF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992" w:rsidRDefault="00C76992" w:rsidP="00BE0BF4">
      <w:pPr>
        <w:spacing w:after="0" w:line="240" w:lineRule="auto"/>
      </w:pPr>
      <w:r>
        <w:separator/>
      </w:r>
    </w:p>
  </w:endnote>
  <w:endnote w:type="continuationSeparator" w:id="0">
    <w:p w:rsidR="00C76992" w:rsidRDefault="00C76992" w:rsidP="00B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6700766"/>
      <w:docPartObj>
        <w:docPartGallery w:val="Page Numbers (Bottom of Page)"/>
        <w:docPartUnique/>
      </w:docPartObj>
    </w:sdtPr>
    <w:sdtContent>
      <w:p w:rsidR="0051575F" w:rsidRDefault="006B5102">
        <w:pPr>
          <w:pStyle w:val="a7"/>
          <w:jc w:val="center"/>
        </w:pPr>
        <w:r>
          <w:fldChar w:fldCharType="begin"/>
        </w:r>
        <w:r w:rsidR="0051575F">
          <w:instrText>PAGE   \* MERGEFORMAT</w:instrText>
        </w:r>
        <w:r>
          <w:fldChar w:fldCharType="separate"/>
        </w:r>
        <w:r w:rsidR="00A07F2A">
          <w:rPr>
            <w:noProof/>
          </w:rPr>
          <w:t>3</w:t>
        </w:r>
        <w:r>
          <w:fldChar w:fldCharType="end"/>
        </w:r>
      </w:p>
    </w:sdtContent>
  </w:sdt>
  <w:p w:rsidR="0051575F" w:rsidRDefault="005157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992" w:rsidRDefault="00C76992" w:rsidP="00BE0BF4">
      <w:pPr>
        <w:spacing w:after="0" w:line="240" w:lineRule="auto"/>
      </w:pPr>
      <w:r>
        <w:separator/>
      </w:r>
    </w:p>
  </w:footnote>
  <w:footnote w:type="continuationSeparator" w:id="0">
    <w:p w:rsidR="00C76992" w:rsidRDefault="00C76992" w:rsidP="00BE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5F" w:rsidRPr="00314F29" w:rsidRDefault="0051575F" w:rsidP="00314F29">
    <w:pPr>
      <w:pStyle w:val="-"/>
      <w:ind w:firstLine="0"/>
      <w:rPr>
        <w:i/>
        <w:iCs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1CC8"/>
    <w:multiLevelType w:val="hybridMultilevel"/>
    <w:tmpl w:val="A24CB8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1903AE"/>
    <w:multiLevelType w:val="hybridMultilevel"/>
    <w:tmpl w:val="AA7E597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63F3D0B"/>
    <w:multiLevelType w:val="hybridMultilevel"/>
    <w:tmpl w:val="0F56D43A"/>
    <w:lvl w:ilvl="0" w:tplc="34424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C915AB"/>
    <w:multiLevelType w:val="hybridMultilevel"/>
    <w:tmpl w:val="F05A6C5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3E7842A9"/>
    <w:multiLevelType w:val="hybridMultilevel"/>
    <w:tmpl w:val="16C035A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4746790D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A5A4E"/>
    <w:multiLevelType w:val="hybridMultilevel"/>
    <w:tmpl w:val="412EF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D971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6E2F82"/>
    <w:multiLevelType w:val="hybridMultilevel"/>
    <w:tmpl w:val="92E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4F29"/>
    <w:rsid w:val="000105C8"/>
    <w:rsid w:val="000132ED"/>
    <w:rsid w:val="00026CB8"/>
    <w:rsid w:val="0003545A"/>
    <w:rsid w:val="00043893"/>
    <w:rsid w:val="0005069F"/>
    <w:rsid w:val="00052054"/>
    <w:rsid w:val="000546E9"/>
    <w:rsid w:val="000A6867"/>
    <w:rsid w:val="000D1FA5"/>
    <w:rsid w:val="00105AA0"/>
    <w:rsid w:val="00141A0D"/>
    <w:rsid w:val="00146DB8"/>
    <w:rsid w:val="00164905"/>
    <w:rsid w:val="00194482"/>
    <w:rsid w:val="001D041A"/>
    <w:rsid w:val="001D6948"/>
    <w:rsid w:val="001E0D14"/>
    <w:rsid w:val="001E31C3"/>
    <w:rsid w:val="001F3B17"/>
    <w:rsid w:val="002128FC"/>
    <w:rsid w:val="002152D6"/>
    <w:rsid w:val="002247C3"/>
    <w:rsid w:val="002364FF"/>
    <w:rsid w:val="00240C05"/>
    <w:rsid w:val="00263440"/>
    <w:rsid w:val="0027395C"/>
    <w:rsid w:val="00274354"/>
    <w:rsid w:val="0027622A"/>
    <w:rsid w:val="00277F05"/>
    <w:rsid w:val="0029138E"/>
    <w:rsid w:val="0029417F"/>
    <w:rsid w:val="002B22D4"/>
    <w:rsid w:val="002B7380"/>
    <w:rsid w:val="002D21F9"/>
    <w:rsid w:val="002D65A3"/>
    <w:rsid w:val="002E2755"/>
    <w:rsid w:val="002E4890"/>
    <w:rsid w:val="002F71EC"/>
    <w:rsid w:val="00314F29"/>
    <w:rsid w:val="00316548"/>
    <w:rsid w:val="00333096"/>
    <w:rsid w:val="00334111"/>
    <w:rsid w:val="00347AEE"/>
    <w:rsid w:val="0035439A"/>
    <w:rsid w:val="00373703"/>
    <w:rsid w:val="00384EF5"/>
    <w:rsid w:val="003D2297"/>
    <w:rsid w:val="003F3508"/>
    <w:rsid w:val="004342D2"/>
    <w:rsid w:val="0043569C"/>
    <w:rsid w:val="00455E43"/>
    <w:rsid w:val="004568EE"/>
    <w:rsid w:val="00465863"/>
    <w:rsid w:val="00467A11"/>
    <w:rsid w:val="00485455"/>
    <w:rsid w:val="004D3BCF"/>
    <w:rsid w:val="004F7F2D"/>
    <w:rsid w:val="0051575F"/>
    <w:rsid w:val="00526CB2"/>
    <w:rsid w:val="00526D00"/>
    <w:rsid w:val="00531E14"/>
    <w:rsid w:val="00542E27"/>
    <w:rsid w:val="00543A6B"/>
    <w:rsid w:val="00553883"/>
    <w:rsid w:val="005947C6"/>
    <w:rsid w:val="005A6B09"/>
    <w:rsid w:val="005C0849"/>
    <w:rsid w:val="005C7C62"/>
    <w:rsid w:val="005D6822"/>
    <w:rsid w:val="005E576A"/>
    <w:rsid w:val="00617C15"/>
    <w:rsid w:val="00661AE7"/>
    <w:rsid w:val="00671D35"/>
    <w:rsid w:val="00672591"/>
    <w:rsid w:val="00685C5F"/>
    <w:rsid w:val="00693539"/>
    <w:rsid w:val="006B5102"/>
    <w:rsid w:val="006B5FA8"/>
    <w:rsid w:val="006C13FA"/>
    <w:rsid w:val="006C5B4F"/>
    <w:rsid w:val="006D7896"/>
    <w:rsid w:val="006D7F43"/>
    <w:rsid w:val="006E085D"/>
    <w:rsid w:val="006E6A10"/>
    <w:rsid w:val="006E7964"/>
    <w:rsid w:val="00720C79"/>
    <w:rsid w:val="00724460"/>
    <w:rsid w:val="00732602"/>
    <w:rsid w:val="00741D37"/>
    <w:rsid w:val="00750A86"/>
    <w:rsid w:val="007634B7"/>
    <w:rsid w:val="00787F6E"/>
    <w:rsid w:val="007961F7"/>
    <w:rsid w:val="00796632"/>
    <w:rsid w:val="00797DCF"/>
    <w:rsid w:val="007A71E3"/>
    <w:rsid w:val="007B0DA1"/>
    <w:rsid w:val="007C1B07"/>
    <w:rsid w:val="007C3222"/>
    <w:rsid w:val="0081299A"/>
    <w:rsid w:val="0081648D"/>
    <w:rsid w:val="008249D0"/>
    <w:rsid w:val="00855AC6"/>
    <w:rsid w:val="00893041"/>
    <w:rsid w:val="008A2C03"/>
    <w:rsid w:val="008A7CC1"/>
    <w:rsid w:val="008B7D8A"/>
    <w:rsid w:val="008C4850"/>
    <w:rsid w:val="00926A04"/>
    <w:rsid w:val="009473A1"/>
    <w:rsid w:val="00947A10"/>
    <w:rsid w:val="00952136"/>
    <w:rsid w:val="00993B1A"/>
    <w:rsid w:val="009A1187"/>
    <w:rsid w:val="009B1201"/>
    <w:rsid w:val="009C60B8"/>
    <w:rsid w:val="009F3EA2"/>
    <w:rsid w:val="009F7633"/>
    <w:rsid w:val="00A072CE"/>
    <w:rsid w:val="00A07F2A"/>
    <w:rsid w:val="00A611D7"/>
    <w:rsid w:val="00A62247"/>
    <w:rsid w:val="00A664C0"/>
    <w:rsid w:val="00A84DEC"/>
    <w:rsid w:val="00AA6C2B"/>
    <w:rsid w:val="00AE1824"/>
    <w:rsid w:val="00AF308B"/>
    <w:rsid w:val="00AF572D"/>
    <w:rsid w:val="00B25100"/>
    <w:rsid w:val="00B271C7"/>
    <w:rsid w:val="00B80BA4"/>
    <w:rsid w:val="00B85CD6"/>
    <w:rsid w:val="00BB6A81"/>
    <w:rsid w:val="00BB6E79"/>
    <w:rsid w:val="00BD4583"/>
    <w:rsid w:val="00BE02ED"/>
    <w:rsid w:val="00BE0BF4"/>
    <w:rsid w:val="00BF667A"/>
    <w:rsid w:val="00C00A50"/>
    <w:rsid w:val="00C1528D"/>
    <w:rsid w:val="00C27784"/>
    <w:rsid w:val="00C34814"/>
    <w:rsid w:val="00C573B7"/>
    <w:rsid w:val="00C62070"/>
    <w:rsid w:val="00C62606"/>
    <w:rsid w:val="00C67BBC"/>
    <w:rsid w:val="00C723F3"/>
    <w:rsid w:val="00C76992"/>
    <w:rsid w:val="00C87808"/>
    <w:rsid w:val="00CA4F64"/>
    <w:rsid w:val="00CD29F9"/>
    <w:rsid w:val="00D14985"/>
    <w:rsid w:val="00D15F0C"/>
    <w:rsid w:val="00D2148A"/>
    <w:rsid w:val="00D24E05"/>
    <w:rsid w:val="00D36853"/>
    <w:rsid w:val="00D43855"/>
    <w:rsid w:val="00D514E0"/>
    <w:rsid w:val="00D56A9F"/>
    <w:rsid w:val="00D606D3"/>
    <w:rsid w:val="00D71B0D"/>
    <w:rsid w:val="00D8096C"/>
    <w:rsid w:val="00D91772"/>
    <w:rsid w:val="00DA26FC"/>
    <w:rsid w:val="00DB1A44"/>
    <w:rsid w:val="00DE5756"/>
    <w:rsid w:val="00E11933"/>
    <w:rsid w:val="00E1377F"/>
    <w:rsid w:val="00E32809"/>
    <w:rsid w:val="00E407EE"/>
    <w:rsid w:val="00E47B00"/>
    <w:rsid w:val="00E52F03"/>
    <w:rsid w:val="00E56DCC"/>
    <w:rsid w:val="00E600F8"/>
    <w:rsid w:val="00E64E67"/>
    <w:rsid w:val="00E67679"/>
    <w:rsid w:val="00E707A6"/>
    <w:rsid w:val="00E80FB2"/>
    <w:rsid w:val="00E82024"/>
    <w:rsid w:val="00E952B2"/>
    <w:rsid w:val="00EA52E1"/>
    <w:rsid w:val="00EB7B08"/>
    <w:rsid w:val="00ED40DB"/>
    <w:rsid w:val="00ED4FB8"/>
    <w:rsid w:val="00ED6225"/>
    <w:rsid w:val="00F0111C"/>
    <w:rsid w:val="00F266D5"/>
    <w:rsid w:val="00F3048A"/>
    <w:rsid w:val="00F37D89"/>
    <w:rsid w:val="00F73965"/>
    <w:rsid w:val="00F90682"/>
    <w:rsid w:val="00FC4CF0"/>
    <w:rsid w:val="00FE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етик:-)"/>
    <w:basedOn w:val="a"/>
    <w:link w:val="-0"/>
    <w:qFormat/>
    <w:rsid w:val="00BE0BF4"/>
    <w:pPr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BE0BF4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BE0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0B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BF4"/>
  </w:style>
  <w:style w:type="paragraph" w:styleId="a7">
    <w:name w:val="footer"/>
    <w:basedOn w:val="a"/>
    <w:link w:val="a8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BF4"/>
  </w:style>
  <w:style w:type="paragraph" w:styleId="a9">
    <w:name w:val="caption"/>
    <w:basedOn w:val="a"/>
    <w:next w:val="a"/>
    <w:uiPriority w:val="35"/>
    <w:unhideWhenUsed/>
    <w:qFormat/>
    <w:rsid w:val="00F37D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a"/>
    <w:link w:val="20"/>
    <w:unhideWhenUsed/>
    <w:rsid w:val="004342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342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BB6A81"/>
    <w:pPr>
      <w:spacing w:after="0" w:line="240" w:lineRule="auto"/>
    </w:pPr>
  </w:style>
  <w:style w:type="paragraph" w:customStyle="1" w:styleId="msonormal0">
    <w:name w:val="msonormal"/>
    <w:basedOn w:val="a"/>
    <w:rsid w:val="0051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51575F"/>
  </w:style>
  <w:style w:type="character" w:customStyle="1" w:styleId="pl-v">
    <w:name w:val="pl-v"/>
    <w:basedOn w:val="a0"/>
    <w:rsid w:val="0051575F"/>
  </w:style>
  <w:style w:type="character" w:customStyle="1" w:styleId="pl-en">
    <w:name w:val="pl-en"/>
    <w:basedOn w:val="a0"/>
    <w:rsid w:val="0051575F"/>
  </w:style>
  <w:style w:type="character" w:customStyle="1" w:styleId="pl-kos">
    <w:name w:val="pl-kos"/>
    <w:basedOn w:val="a0"/>
    <w:rsid w:val="0051575F"/>
  </w:style>
  <w:style w:type="character" w:customStyle="1" w:styleId="pl-s1">
    <w:name w:val="pl-s1"/>
    <w:basedOn w:val="a0"/>
    <w:rsid w:val="0051575F"/>
  </w:style>
  <w:style w:type="character" w:customStyle="1" w:styleId="pl-s">
    <w:name w:val="pl-s"/>
    <w:basedOn w:val="a0"/>
    <w:rsid w:val="0051575F"/>
  </w:style>
  <w:style w:type="character" w:customStyle="1" w:styleId="pl-smi">
    <w:name w:val="pl-smi"/>
    <w:basedOn w:val="a0"/>
    <w:rsid w:val="0051575F"/>
  </w:style>
  <w:style w:type="character" w:customStyle="1" w:styleId="pl-c1">
    <w:name w:val="pl-c1"/>
    <w:basedOn w:val="a0"/>
    <w:rsid w:val="0051575F"/>
  </w:style>
  <w:style w:type="character" w:customStyle="1" w:styleId="pl-cce">
    <w:name w:val="pl-cce"/>
    <w:basedOn w:val="a0"/>
    <w:rsid w:val="0051575F"/>
  </w:style>
  <w:style w:type="character" w:customStyle="1" w:styleId="pl-c">
    <w:name w:val="pl-c"/>
    <w:basedOn w:val="a0"/>
    <w:rsid w:val="0051575F"/>
  </w:style>
  <w:style w:type="character" w:customStyle="1" w:styleId="pl-pds">
    <w:name w:val="pl-pds"/>
    <w:basedOn w:val="a0"/>
    <w:rsid w:val="0051575F"/>
  </w:style>
  <w:style w:type="character" w:customStyle="1" w:styleId="pl-token">
    <w:name w:val="pl-token"/>
    <w:basedOn w:val="a0"/>
    <w:rsid w:val="00D43855"/>
  </w:style>
  <w:style w:type="paragraph" w:styleId="ab">
    <w:name w:val="Balloon Text"/>
    <w:basedOn w:val="a"/>
    <w:link w:val="ac"/>
    <w:uiPriority w:val="99"/>
    <w:semiHidden/>
    <w:unhideWhenUsed/>
    <w:rsid w:val="00A07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7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1053;&#1072;&#1089;&#1090;&#1088;&#1072;&#1080;&#1074;&#1072;&#1077;&#1084;&#1099;&#1077;%20&#1096;&#1072;&#1073;&#1083;&#1086;&#1085;&#1099;%20Office\&#1052;&#1086;&#1076;&#1077;&#1083;&#1083;&#1080;&#1088;&#1086;&#1074;&#1072;&#1085;&#1080;&#1077;_&#1083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Моделлирование_лаба</Template>
  <TotalTime>766</TotalTime>
  <Pages>1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118</cp:revision>
  <cp:lastPrinted>2020-10-08T23:00:00Z</cp:lastPrinted>
  <dcterms:created xsi:type="dcterms:W3CDTF">2020-02-28T13:44:00Z</dcterms:created>
  <dcterms:modified xsi:type="dcterms:W3CDTF">2020-12-24T12:02:00Z</dcterms:modified>
</cp:coreProperties>
</file>